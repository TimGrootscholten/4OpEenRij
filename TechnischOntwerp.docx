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3F394" w14:textId="77777777" w:rsidR="00FC1022" w:rsidRPr="00F54C8A" w:rsidRDefault="00FC102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F54C8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Project </w:t>
                                    </w:r>
                                    <w:r w:rsidR="00622C75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Javascript Quiz</w:t>
                                    </w:r>
                                  </w:p>
                                </w:sdtContent>
                              </w:sdt>
                              <w:p w14:paraId="5E5446A9" w14:textId="77777777" w:rsidR="00FC1022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  <w:r w:rsidR="002132BE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[TEAMNAAM]</w:t>
                                </w:r>
                              </w:p>
                              <w:p w14:paraId="6227AFB0" w14:textId="77777777" w:rsidR="00FC1022" w:rsidRPr="00622C75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22C7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leEmphasis"/>
                                      <w:i w:val="0"/>
                                      <w:iCs w:val="0"/>
                                      <w:color w:val="auto"/>
                                      <w:lang w:val="nl-NL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SubtleEmphasis"/>
                                    </w:rPr>
                                  </w:sdtEndPr>
                                  <w:sdtContent>
                                    <w:r w:rsidR="00622C75" w:rsidRPr="00622C75">
                                      <w:rPr>
                                        <w:rStyle w:val="SubtleEmphasis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>R</w:t>
                                    </w:r>
                                    <w:r w:rsidR="00622C75">
                                      <w:rPr>
                                        <w:rStyle w:val="SubtleEmphasis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 xml:space="preserve">. </w:t>
                                    </w:r>
                                    <w:r w:rsidR="00622C75" w:rsidRPr="00622C75">
                                      <w:rPr>
                                        <w:rStyle w:val="SubtleEmphasis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>Springer, M. van</w:t>
                                    </w:r>
                                    <w:r w:rsidR="00622C75">
                                      <w:rPr>
                                        <w:rStyle w:val="SubtleEmphasis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 xml:space="preserve"> Linden</w:t>
                                    </w:r>
                                  </w:sdtContent>
                                </w:sdt>
                              </w:p>
                              <w:p w14:paraId="278BDB2A" w14:textId="77777777" w:rsidR="00FC1022" w:rsidRPr="00222411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hort:</w:t>
                                </w:r>
                                <w:r w:rsidR="00622C7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2020</w:t>
                                </w:r>
                              </w:p>
                              <w:p w14:paraId="3B63A723" w14:textId="77777777" w:rsidR="00FC1022" w:rsidRPr="00222411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w14:paraId="790FAB20" w14:textId="77777777" w:rsidR="00FC1022" w:rsidRPr="00222411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622C7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1.0</w:t>
                                </w:r>
                              </w:p>
                              <w:p w14:paraId="6924DA6A" w14:textId="77777777" w:rsidR="00FC1022" w:rsidRPr="002132BE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622C7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8-7-2020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4pgQIAAGE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73F394" w14:textId="77777777" w:rsidR="00FC1022" w:rsidRPr="00F54C8A" w:rsidRDefault="00FC102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F54C8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Project </w:t>
                              </w:r>
                              <w:r w:rsidR="00622C75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Javascript Quiz</w:t>
                              </w:r>
                            </w:p>
                          </w:sdtContent>
                        </w:sdt>
                        <w:p w14:paraId="5E5446A9" w14:textId="77777777" w:rsidR="00FC1022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  <w:r w:rsidR="002132BE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[TEAMNAAM]</w:t>
                          </w:r>
                        </w:p>
                        <w:p w14:paraId="6227AFB0" w14:textId="77777777" w:rsidR="00FC1022" w:rsidRPr="00622C75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22C7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  <w:lang w:val="nl-NL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Style w:val="SubtleEmphasis"/>
                              </w:rPr>
                            </w:sdtEndPr>
                            <w:sdtContent>
                              <w:r w:rsidR="00622C75" w:rsidRPr="00622C75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>R</w:t>
                              </w:r>
                              <w:r w:rsidR="00622C75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 xml:space="preserve">. </w:t>
                              </w:r>
                              <w:r w:rsidR="00622C75" w:rsidRPr="00622C75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>Springer, M. van</w:t>
                              </w:r>
                              <w:r w:rsidR="00622C75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 xml:space="preserve"> Linden</w:t>
                              </w:r>
                            </w:sdtContent>
                          </w:sdt>
                        </w:p>
                        <w:p w14:paraId="278BDB2A" w14:textId="77777777" w:rsidR="00FC1022" w:rsidRPr="00222411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hort:</w:t>
                          </w:r>
                          <w:r w:rsidR="00622C7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2020</w:t>
                          </w:r>
                        </w:p>
                        <w:p w14:paraId="3B63A723" w14:textId="77777777" w:rsidR="00FC1022" w:rsidRPr="00222411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</w:p>
                        <w:p w14:paraId="790FAB20" w14:textId="77777777" w:rsidR="00FC1022" w:rsidRPr="00222411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622C7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1.0</w:t>
                          </w:r>
                        </w:p>
                        <w:p w14:paraId="6924DA6A" w14:textId="77777777" w:rsidR="00FC1022" w:rsidRPr="002132BE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622C7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8-7-2020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FC1022" w:rsidRDefault="00FC1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FC1022" w:rsidRDefault="00FC1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FC1022" w:rsidRDefault="00B36B7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4ADB13F7" w14:textId="77777777" w:rsidR="00FC1022" w:rsidRDefault="00E63FB4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9DD520" w14:textId="77777777" w:rsidR="00FC1022" w:rsidRDefault="00FC102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9DD520" w14:textId="77777777" w:rsidR="00FC1022" w:rsidRDefault="00FC102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5339529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24CF" w14:textId="77777777" w:rsidR="00F54C8A" w:rsidRDefault="00F54C8A" w:rsidP="00DC3041">
          <w:pPr>
            <w:pStyle w:val="Heading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55182497" w14:textId="4A3D64B1" w:rsidR="00806385" w:rsidRDefault="00F54C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95298" w:history="1">
            <w:r w:rsidR="00806385" w:rsidRPr="00023294">
              <w:rPr>
                <w:rStyle w:val="Hyperlink"/>
                <w:noProof/>
              </w:rPr>
              <w:t>Inhoud</w:t>
            </w:r>
            <w:r w:rsidR="00806385">
              <w:rPr>
                <w:noProof/>
                <w:webHidden/>
              </w:rPr>
              <w:tab/>
            </w:r>
            <w:r w:rsidR="00806385">
              <w:rPr>
                <w:noProof/>
                <w:webHidden/>
              </w:rPr>
              <w:fldChar w:fldCharType="begin"/>
            </w:r>
            <w:r w:rsidR="00806385">
              <w:rPr>
                <w:noProof/>
                <w:webHidden/>
              </w:rPr>
              <w:instrText xml:space="preserve"> PAGEREF _Toc53395298 \h </w:instrText>
            </w:r>
            <w:r w:rsidR="00806385">
              <w:rPr>
                <w:noProof/>
                <w:webHidden/>
              </w:rPr>
            </w:r>
            <w:r w:rsidR="00806385">
              <w:rPr>
                <w:noProof/>
                <w:webHidden/>
              </w:rPr>
              <w:fldChar w:fldCharType="separate"/>
            </w:r>
            <w:r w:rsidR="00806385">
              <w:rPr>
                <w:noProof/>
                <w:webHidden/>
              </w:rPr>
              <w:t>1</w:t>
            </w:r>
            <w:r w:rsidR="00806385">
              <w:rPr>
                <w:noProof/>
                <w:webHidden/>
              </w:rPr>
              <w:fldChar w:fldCharType="end"/>
            </w:r>
          </w:hyperlink>
        </w:p>
        <w:p w14:paraId="1A408D0C" w14:textId="1CB3D79C" w:rsidR="00806385" w:rsidRDefault="0080638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395299" w:history="1">
            <w:r w:rsidRPr="00023294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23294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FD72F" w14:textId="2E353363" w:rsidR="00806385" w:rsidRDefault="0080638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395300" w:history="1">
            <w:r w:rsidRPr="0002329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23294">
              <w:rPr>
                <w:rStyle w:val="Hyperlink"/>
                <w:noProof/>
              </w:rPr>
              <w:t>Sequentiediagram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EE70A" w14:textId="45C1A4DA" w:rsidR="00806385" w:rsidRDefault="0080638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395301" w:history="1">
            <w:r w:rsidRPr="0002329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23294">
              <w:rPr>
                <w:rStyle w:val="Hyperlink"/>
                <w:noProof/>
              </w:rPr>
              <w:t>Applicatie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2309D" w14:textId="586BB04B" w:rsidR="00806385" w:rsidRDefault="0080638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395302" w:history="1">
            <w:r w:rsidRPr="00023294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23294">
              <w:rPr>
                <w:rStyle w:val="Hyperlink"/>
                <w:noProof/>
              </w:rPr>
              <w:t>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E9E6" w14:textId="493694EC" w:rsidR="00806385" w:rsidRDefault="0080638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395303" w:history="1">
            <w:r w:rsidRPr="00023294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23294">
              <w:rPr>
                <w:rStyle w:val="Hyperlink"/>
                <w:noProof/>
              </w:rPr>
              <w:t>re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59D1" w14:textId="0A1D07EE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7C78CA00" w14:textId="30723A50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EA5EC2" w14:textId="41660032" w:rsidR="00A257DF" w:rsidRDefault="00DC3041" w:rsidP="00222411">
      <w:pPr>
        <w:pStyle w:val="Heading1"/>
      </w:pPr>
      <w:bookmarkStart w:id="1" w:name="_Toc53395299"/>
      <w:r>
        <w:lastRenderedPageBreak/>
        <w:t>Klassendiagram</w:t>
      </w:r>
      <w:bookmarkEnd w:id="1"/>
    </w:p>
    <w:p w14:paraId="1238DB46" w14:textId="13703AFA" w:rsidR="0F415017" w:rsidRDefault="0F415017" w:rsidP="0F415017"/>
    <w:p w14:paraId="7A41FC95" w14:textId="1F4D401A" w:rsidR="00A257DF" w:rsidRDefault="002E63E6" w:rsidP="00805D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6D4694" wp14:editId="00BBA152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3124200" cy="190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C8D53" id="Straight Connector 22" o:spid="_x0000_s1026" style="position:absolute;flip:y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.2pt" to="246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7211CF" wp14:editId="6446CC80">
                <wp:simplePos x="0" y="0"/>
                <wp:positionH relativeFrom="column">
                  <wp:posOffset>1200150</wp:posOffset>
                </wp:positionH>
                <wp:positionV relativeFrom="paragraph">
                  <wp:posOffset>4276090</wp:posOffset>
                </wp:positionV>
                <wp:extent cx="30099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EB106" id="Straight Connector 2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336.7pt" to="331.5pt,3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3D80EA" wp14:editId="0DF4694E">
                <wp:simplePos x="0" y="0"/>
                <wp:positionH relativeFrom="column">
                  <wp:posOffset>3457575</wp:posOffset>
                </wp:positionH>
                <wp:positionV relativeFrom="paragraph">
                  <wp:posOffset>628015</wp:posOffset>
                </wp:positionV>
                <wp:extent cx="3048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C0A67" id="Straight Connector 2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49.45pt" to="512.2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9C1AA1" wp14:editId="71A0F47E">
                <wp:simplePos x="0" y="0"/>
                <wp:positionH relativeFrom="column">
                  <wp:posOffset>1200150</wp:posOffset>
                </wp:positionH>
                <wp:positionV relativeFrom="paragraph">
                  <wp:posOffset>4733290</wp:posOffset>
                </wp:positionV>
                <wp:extent cx="30099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93F07" id="Straight Connector 1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372.7pt" to="331.5pt,3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17DB60" wp14:editId="3A4DAD0E">
                <wp:simplePos x="0" y="0"/>
                <wp:positionH relativeFrom="column">
                  <wp:posOffset>476250</wp:posOffset>
                </wp:positionH>
                <wp:positionV relativeFrom="paragraph">
                  <wp:posOffset>2942590</wp:posOffset>
                </wp:positionV>
                <wp:extent cx="914400" cy="914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80EAC" w14:textId="77777777" w:rsidR="002E63E6" w:rsidRDefault="002E63E6" w:rsidP="002E63E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7DB6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2" type="#_x0000_t202" style="position:absolute;margin-left:37.5pt;margin-top:231.7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" filled="f" stroked="f">
                <v:textbox>
                  <w:txbxContent>
                    <w:p w14:paraId="75680EAC" w14:textId="77777777" w:rsidR="002E63E6" w:rsidRDefault="002E63E6" w:rsidP="002E63E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CC74D0" wp14:editId="0C535EC9">
                <wp:simplePos x="0" y="0"/>
                <wp:positionH relativeFrom="column">
                  <wp:posOffset>898525</wp:posOffset>
                </wp:positionH>
                <wp:positionV relativeFrom="paragraph">
                  <wp:posOffset>4609465</wp:posOffset>
                </wp:positionV>
                <wp:extent cx="914400" cy="914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E8454" w14:textId="77777777" w:rsidR="002E63E6" w:rsidRDefault="002E63E6" w:rsidP="002E63E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C74D0" id="Text Box 16" o:spid="_x0000_s1033" type="#_x0000_t202" style="position:absolute;margin-left:70.75pt;margin-top:362.95pt;width:1in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" filled="f" stroked="f">
                <v:textbox>
                  <w:txbxContent>
                    <w:p w14:paraId="3A4E8454" w14:textId="77777777" w:rsidR="002E63E6" w:rsidRDefault="002E63E6" w:rsidP="002E63E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3F6817" wp14:editId="18F99825">
                <wp:simplePos x="0" y="0"/>
                <wp:positionH relativeFrom="column">
                  <wp:posOffset>4248150</wp:posOffset>
                </wp:positionH>
                <wp:positionV relativeFrom="paragraph">
                  <wp:posOffset>4590415</wp:posOffset>
                </wp:positionV>
                <wp:extent cx="914400" cy="914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90D91" w14:textId="77777777" w:rsidR="002E63E6" w:rsidRDefault="002E63E6" w:rsidP="002E63E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F6817" id="Text Box 15" o:spid="_x0000_s1034" type="#_x0000_t202" style="position:absolute;margin-left:334.5pt;margin-top:361.45pt;width:1in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" filled="f" stroked="f">
                <v:textbox>
                  <w:txbxContent>
                    <w:p w14:paraId="27C90D91" w14:textId="77777777" w:rsidR="002E63E6" w:rsidRDefault="002E63E6" w:rsidP="002E63E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E1EA83" wp14:editId="18E86DCD">
                <wp:simplePos x="0" y="0"/>
                <wp:positionH relativeFrom="column">
                  <wp:posOffset>5095875</wp:posOffset>
                </wp:positionH>
                <wp:positionV relativeFrom="paragraph">
                  <wp:posOffset>2124075</wp:posOffset>
                </wp:positionV>
                <wp:extent cx="914400" cy="914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EFCA0" w14:textId="77777777" w:rsidR="002E63E6" w:rsidRDefault="002E63E6" w:rsidP="002E63E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1EA83" id="Text Box 10" o:spid="_x0000_s1035" type="#_x0000_t202" style="position:absolute;margin-left:401.25pt;margin-top:167.25pt;width:1in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" filled="f" stroked="f">
                <v:textbox>
                  <w:txbxContent>
                    <w:p w14:paraId="29CEFCA0" w14:textId="77777777" w:rsidR="002E63E6" w:rsidRDefault="002E63E6" w:rsidP="002E63E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9E6BC6" wp14:editId="2AF32B9C">
                <wp:simplePos x="0" y="0"/>
                <wp:positionH relativeFrom="margin">
                  <wp:posOffset>485775</wp:posOffset>
                </wp:positionH>
                <wp:positionV relativeFrom="paragraph">
                  <wp:posOffset>2894965</wp:posOffset>
                </wp:positionV>
                <wp:extent cx="666750" cy="1676400"/>
                <wp:effectExtent l="0" t="0" r="19050" b="190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676400"/>
                        </a:xfrm>
                        <a:prstGeom prst="bentConnector3">
                          <a:avLst>
                            <a:gd name="adj1" fmla="val 14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72E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38.25pt;margin-top:227.95pt;width:52.5pt;height:13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" adj="309" strokecolor="#4472c4 [3204]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AB805F" wp14:editId="49C63365">
                <wp:simplePos x="0" y="0"/>
                <wp:positionH relativeFrom="column">
                  <wp:posOffset>4210050</wp:posOffset>
                </wp:positionH>
                <wp:positionV relativeFrom="paragraph">
                  <wp:posOffset>2094865</wp:posOffset>
                </wp:positionV>
                <wp:extent cx="876300" cy="2447925"/>
                <wp:effectExtent l="0" t="0" r="19050" b="2857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2447925"/>
                        </a:xfrm>
                        <a:prstGeom prst="bentConnector3">
                          <a:avLst>
                            <a:gd name="adj1" fmla="val 10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F271A" id="Connector: Elbow 7" o:spid="_x0000_s1026" type="#_x0000_t34" style="position:absolute;margin-left:331.5pt;margin-top:164.95pt;width:69pt;height:192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" adj="235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A1C6DA" wp14:editId="64341C4F">
                <wp:simplePos x="0" y="0"/>
                <wp:positionH relativeFrom="column">
                  <wp:posOffset>3486150</wp:posOffset>
                </wp:positionH>
                <wp:positionV relativeFrom="paragraph">
                  <wp:posOffset>304800</wp:posOffset>
                </wp:positionV>
                <wp:extent cx="3057525" cy="1781175"/>
                <wp:effectExtent l="0" t="0" r="28575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78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AB09B" w14:textId="77777777" w:rsidR="002E63E6" w:rsidRPr="006B0681" w:rsidRDefault="002E63E6" w:rsidP="002E63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B0681">
                              <w:rPr>
                                <w:lang w:val="en-US"/>
                              </w:rPr>
                              <w:t>FourInARowView</w:t>
                            </w:r>
                          </w:p>
                          <w:p w14:paraId="26490920" w14:textId="3951AD8E" w:rsidR="002E63E6" w:rsidRPr="006B0681" w:rsidRDefault="00D15B82" w:rsidP="002E63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+constructor(data:Data)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2E63E6">
                              <w:rPr>
                                <w:lang w:val="en-US"/>
                              </w:rPr>
                              <w:t>+</w:t>
                            </w:r>
                            <w:r w:rsidR="002E63E6" w:rsidRPr="006B0681">
                              <w:rPr>
                                <w:lang w:val="en-US"/>
                              </w:rPr>
                              <w:t>bindStartButton()</w:t>
                            </w:r>
                            <w:r w:rsidR="002E63E6" w:rsidRPr="006B0681">
                              <w:rPr>
                                <w:lang w:val="en-US"/>
                              </w:rPr>
                              <w:br/>
                            </w:r>
                            <w:r w:rsidR="002E63E6">
                              <w:rPr>
                                <w:lang w:val="en-US"/>
                              </w:rPr>
                              <w:t>+</w:t>
                            </w:r>
                            <w:r w:rsidR="002E63E6" w:rsidRPr="006B0681">
                              <w:rPr>
                                <w:lang w:val="en-US"/>
                              </w:rPr>
                              <w:t>drwawGame(handler: String)</w:t>
                            </w:r>
                            <w:r w:rsidR="002E63E6" w:rsidRPr="006B0681">
                              <w:rPr>
                                <w:lang w:val="en-US"/>
                              </w:rPr>
                              <w:br/>
                            </w:r>
                            <w:r w:rsidR="002E63E6">
                              <w:rPr>
                                <w:lang w:val="en-US"/>
                              </w:rPr>
                              <w:t>+</w:t>
                            </w:r>
                            <w:r w:rsidR="002E63E6" w:rsidRPr="006B0681">
                              <w:rPr>
                                <w:lang w:val="en-US"/>
                              </w:rPr>
                              <w:t>Changed(</w:t>
                            </w:r>
                            <w:r w:rsidR="002E63E6">
                              <w:rPr>
                                <w:lang w:val="en-US"/>
                              </w:rPr>
                              <w:t>event:</w:t>
                            </w:r>
                            <w:r w:rsidR="002E63E6" w:rsidRPr="002E63E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E63E6" w:rsidRPr="002E63E6">
                              <w:rPr>
                                <w:lang w:val="en-US"/>
                              </w:rPr>
                              <w:t>FourInARowEvent</w:t>
                            </w:r>
                            <w:r w:rsidR="002E63E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E63E6" w:rsidRPr="006B0681">
                              <w:rPr>
                                <w:lang w:val="en-US"/>
                              </w:rPr>
                              <w:t>)</w:t>
                            </w:r>
                            <w:r w:rsidR="002E63E6" w:rsidRPr="006B0681">
                              <w:rPr>
                                <w:lang w:val="en-US"/>
                              </w:rPr>
                              <w:br/>
                            </w:r>
                            <w:r w:rsidR="002E63E6">
                              <w:rPr>
                                <w:lang w:val="en-US"/>
                              </w:rPr>
                              <w:t>+</w:t>
                            </w:r>
                            <w:r w:rsidR="002E63E6" w:rsidRPr="006B0681">
                              <w:rPr>
                                <w:lang w:val="en-US"/>
                              </w:rPr>
                              <w:t>drawMove()</w:t>
                            </w:r>
                            <w:r w:rsidR="002E63E6" w:rsidRPr="006B0681">
                              <w:rPr>
                                <w:lang w:val="en-US"/>
                              </w:rPr>
                              <w:br/>
                            </w:r>
                            <w:r w:rsidR="002E63E6">
                              <w:rPr>
                                <w:lang w:val="en-US"/>
                              </w:rPr>
                              <w:t>+</w:t>
                            </w:r>
                            <w:r w:rsidR="002E63E6" w:rsidRPr="006B0681">
                              <w:rPr>
                                <w:lang w:val="en-US"/>
                              </w:rPr>
                              <w:t>gameOver()</w:t>
                            </w:r>
                            <w:r w:rsidR="002E63E6" w:rsidRPr="006B0681">
                              <w:rPr>
                                <w:lang w:val="en-US"/>
                              </w:rPr>
                              <w:br/>
                            </w:r>
                            <w:r w:rsidR="002E63E6">
                              <w:rPr>
                                <w:lang w:val="en-US"/>
                              </w:rPr>
                              <w:t>+</w:t>
                            </w:r>
                            <w:r w:rsidR="002E63E6" w:rsidRPr="006B0681">
                              <w:rPr>
                                <w:lang w:val="en-US"/>
                              </w:rPr>
                              <w:t>rematchButton(handler: 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1C6DA" id="Rechthoek 2" o:spid="_x0000_s1036" style="position:absolute;margin-left:274.5pt;margin-top:24pt;width:240.75pt;height:14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" fillcolor="white [3201]" strokecolor="black [3200]" strokeweight="1pt">
                <v:textbox>
                  <w:txbxContent>
                    <w:p w14:paraId="6A1AB09B" w14:textId="77777777" w:rsidR="002E63E6" w:rsidRPr="006B0681" w:rsidRDefault="002E63E6" w:rsidP="002E63E6">
                      <w:pPr>
                        <w:jc w:val="center"/>
                        <w:rPr>
                          <w:lang w:val="en-US"/>
                        </w:rPr>
                      </w:pPr>
                      <w:r w:rsidRPr="006B0681">
                        <w:rPr>
                          <w:lang w:val="en-US"/>
                        </w:rPr>
                        <w:t>FourInARowView</w:t>
                      </w:r>
                    </w:p>
                    <w:p w14:paraId="26490920" w14:textId="3951AD8E" w:rsidR="002E63E6" w:rsidRPr="006B0681" w:rsidRDefault="00D15B82" w:rsidP="002E63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+constructor(data:Data)</w:t>
                      </w:r>
                      <w:r>
                        <w:rPr>
                          <w:lang w:val="en-US"/>
                        </w:rPr>
                        <w:br/>
                      </w:r>
                      <w:r w:rsidR="002E63E6">
                        <w:rPr>
                          <w:lang w:val="en-US"/>
                        </w:rPr>
                        <w:t>+</w:t>
                      </w:r>
                      <w:r w:rsidR="002E63E6" w:rsidRPr="006B0681">
                        <w:rPr>
                          <w:lang w:val="en-US"/>
                        </w:rPr>
                        <w:t>bindStartButton()</w:t>
                      </w:r>
                      <w:r w:rsidR="002E63E6" w:rsidRPr="006B0681">
                        <w:rPr>
                          <w:lang w:val="en-US"/>
                        </w:rPr>
                        <w:br/>
                      </w:r>
                      <w:r w:rsidR="002E63E6">
                        <w:rPr>
                          <w:lang w:val="en-US"/>
                        </w:rPr>
                        <w:t>+</w:t>
                      </w:r>
                      <w:r w:rsidR="002E63E6" w:rsidRPr="006B0681">
                        <w:rPr>
                          <w:lang w:val="en-US"/>
                        </w:rPr>
                        <w:t>drwawGame(handler: String)</w:t>
                      </w:r>
                      <w:r w:rsidR="002E63E6" w:rsidRPr="006B0681">
                        <w:rPr>
                          <w:lang w:val="en-US"/>
                        </w:rPr>
                        <w:br/>
                      </w:r>
                      <w:r w:rsidR="002E63E6">
                        <w:rPr>
                          <w:lang w:val="en-US"/>
                        </w:rPr>
                        <w:t>+</w:t>
                      </w:r>
                      <w:r w:rsidR="002E63E6" w:rsidRPr="006B0681">
                        <w:rPr>
                          <w:lang w:val="en-US"/>
                        </w:rPr>
                        <w:t>Changed(</w:t>
                      </w:r>
                      <w:r w:rsidR="002E63E6">
                        <w:rPr>
                          <w:lang w:val="en-US"/>
                        </w:rPr>
                        <w:t>event:</w:t>
                      </w:r>
                      <w:r w:rsidR="002E63E6" w:rsidRPr="002E63E6">
                        <w:rPr>
                          <w:lang w:val="en-US"/>
                        </w:rPr>
                        <w:t xml:space="preserve"> </w:t>
                      </w:r>
                      <w:r w:rsidR="002E63E6" w:rsidRPr="002E63E6">
                        <w:rPr>
                          <w:lang w:val="en-US"/>
                        </w:rPr>
                        <w:t>FourInARowEvent</w:t>
                      </w:r>
                      <w:r w:rsidR="002E63E6">
                        <w:rPr>
                          <w:lang w:val="en-US"/>
                        </w:rPr>
                        <w:t xml:space="preserve"> </w:t>
                      </w:r>
                      <w:r w:rsidR="002E63E6" w:rsidRPr="006B0681">
                        <w:rPr>
                          <w:lang w:val="en-US"/>
                        </w:rPr>
                        <w:t>)</w:t>
                      </w:r>
                      <w:r w:rsidR="002E63E6" w:rsidRPr="006B0681">
                        <w:rPr>
                          <w:lang w:val="en-US"/>
                        </w:rPr>
                        <w:br/>
                      </w:r>
                      <w:r w:rsidR="002E63E6">
                        <w:rPr>
                          <w:lang w:val="en-US"/>
                        </w:rPr>
                        <w:t>+</w:t>
                      </w:r>
                      <w:r w:rsidR="002E63E6" w:rsidRPr="006B0681">
                        <w:rPr>
                          <w:lang w:val="en-US"/>
                        </w:rPr>
                        <w:t>drawMove()</w:t>
                      </w:r>
                      <w:r w:rsidR="002E63E6" w:rsidRPr="006B0681">
                        <w:rPr>
                          <w:lang w:val="en-US"/>
                        </w:rPr>
                        <w:br/>
                      </w:r>
                      <w:r w:rsidR="002E63E6">
                        <w:rPr>
                          <w:lang w:val="en-US"/>
                        </w:rPr>
                        <w:t>+</w:t>
                      </w:r>
                      <w:r w:rsidR="002E63E6" w:rsidRPr="006B0681">
                        <w:rPr>
                          <w:lang w:val="en-US"/>
                        </w:rPr>
                        <w:t>gameOver()</w:t>
                      </w:r>
                      <w:r w:rsidR="002E63E6" w:rsidRPr="006B0681">
                        <w:rPr>
                          <w:lang w:val="en-US"/>
                        </w:rPr>
                        <w:br/>
                      </w:r>
                      <w:r w:rsidR="002E63E6">
                        <w:rPr>
                          <w:lang w:val="en-US"/>
                        </w:rPr>
                        <w:t>+</w:t>
                      </w:r>
                      <w:r w:rsidR="002E63E6" w:rsidRPr="006B0681">
                        <w:rPr>
                          <w:lang w:val="en-US"/>
                        </w:rPr>
                        <w:t>rematchButton(handler: String)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CA50CF" wp14:editId="169B5EB6">
                <wp:simplePos x="0" y="0"/>
                <wp:positionH relativeFrom="column">
                  <wp:posOffset>1181100</wp:posOffset>
                </wp:positionH>
                <wp:positionV relativeFrom="paragraph">
                  <wp:posOffset>3962400</wp:posOffset>
                </wp:positionV>
                <wp:extent cx="3057525" cy="1409700"/>
                <wp:effectExtent l="0" t="0" r="28575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404EA" w14:textId="77777777" w:rsidR="002E63E6" w:rsidRPr="006B0681" w:rsidRDefault="002E63E6" w:rsidP="002E63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B0681">
                              <w:rPr>
                                <w:lang w:val="en-US"/>
                              </w:rPr>
                              <w:t>FourInARowController</w:t>
                            </w:r>
                          </w:p>
                          <w:p w14:paraId="11AD484C" w14:textId="77777777" w:rsidR="002E63E6" w:rsidRPr="006B0681" w:rsidRDefault="002E63E6" w:rsidP="002E63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6B0681">
                              <w:rPr>
                                <w:lang w:val="en-US"/>
                              </w:rPr>
                              <w:t>Model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Pr="006B0681">
                              <w:rPr>
                                <w:lang w:val="en-US"/>
                              </w:rPr>
                              <w:t>FourInARowModel</w:t>
                            </w:r>
                            <w:r w:rsidRPr="006B0681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6B0681">
                              <w:rPr>
                                <w:lang w:val="en-US"/>
                              </w:rPr>
                              <w:t>View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Pr="006B0681">
                              <w:rPr>
                                <w:lang w:val="en-US"/>
                              </w:rPr>
                              <w:t>FourInARowView</w:t>
                            </w:r>
                          </w:p>
                          <w:p w14:paraId="3FBB436E" w14:textId="77777777" w:rsidR="002E63E6" w:rsidRPr="006B0681" w:rsidRDefault="002E63E6" w:rsidP="002E63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6B0681">
                              <w:rPr>
                                <w:lang w:val="en-US"/>
                              </w:rPr>
                              <w:t>Constructor()</w:t>
                            </w:r>
                            <w:r w:rsidRPr="006B0681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6B0681">
                              <w:rPr>
                                <w:lang w:val="en-US"/>
                              </w:rPr>
                              <w:t>handleUserData(id: Integer)</w:t>
                            </w:r>
                            <w:r w:rsidRPr="006B0681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6B0681">
                              <w:rPr>
                                <w:lang w:val="en-US"/>
                              </w:rPr>
                              <w:t>restart()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A50CF" id="Rechthoek 1" o:spid="_x0000_s1037" style="position:absolute;margin-left:93pt;margin-top:312pt;width:240.75pt;height:11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" fillcolor="white [3201]" strokecolor="black [3200]" strokeweight="1pt">
                <v:textbox>
                  <w:txbxContent>
                    <w:p w14:paraId="273404EA" w14:textId="77777777" w:rsidR="002E63E6" w:rsidRPr="006B0681" w:rsidRDefault="002E63E6" w:rsidP="002E63E6">
                      <w:pPr>
                        <w:jc w:val="center"/>
                        <w:rPr>
                          <w:lang w:val="en-US"/>
                        </w:rPr>
                      </w:pPr>
                      <w:r w:rsidRPr="006B0681">
                        <w:rPr>
                          <w:lang w:val="en-US"/>
                        </w:rPr>
                        <w:t>FourInARowController</w:t>
                      </w:r>
                    </w:p>
                    <w:p w14:paraId="11AD484C" w14:textId="77777777" w:rsidR="002E63E6" w:rsidRPr="006B0681" w:rsidRDefault="002E63E6" w:rsidP="002E63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6B0681">
                        <w:rPr>
                          <w:lang w:val="en-US"/>
                        </w:rPr>
                        <w:t>Model</w:t>
                      </w:r>
                      <w:r>
                        <w:rPr>
                          <w:lang w:val="en-US"/>
                        </w:rPr>
                        <w:t>:</w:t>
                      </w:r>
                      <w:r w:rsidRPr="006B0681">
                        <w:rPr>
                          <w:lang w:val="en-US"/>
                        </w:rPr>
                        <w:t>FourInARowModel</w:t>
                      </w:r>
                      <w:r w:rsidRPr="006B0681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6B0681">
                        <w:rPr>
                          <w:lang w:val="en-US"/>
                        </w:rPr>
                        <w:t>View</w:t>
                      </w:r>
                      <w:r>
                        <w:rPr>
                          <w:lang w:val="en-US"/>
                        </w:rPr>
                        <w:t>:</w:t>
                      </w:r>
                      <w:r w:rsidRPr="006B0681">
                        <w:rPr>
                          <w:lang w:val="en-US"/>
                        </w:rPr>
                        <w:t>FourInARowView</w:t>
                      </w:r>
                    </w:p>
                    <w:p w14:paraId="3FBB436E" w14:textId="77777777" w:rsidR="002E63E6" w:rsidRPr="006B0681" w:rsidRDefault="002E63E6" w:rsidP="002E63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6B0681">
                        <w:rPr>
                          <w:lang w:val="en-US"/>
                        </w:rPr>
                        <w:t>Constructor()</w:t>
                      </w:r>
                      <w:r w:rsidRPr="006B0681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>+</w:t>
                      </w:r>
                      <w:r w:rsidRPr="006B0681">
                        <w:rPr>
                          <w:lang w:val="en-US"/>
                        </w:rPr>
                        <w:t>handleUserData(id: Integer)</w:t>
                      </w:r>
                      <w:r w:rsidRPr="006B0681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>+</w:t>
                      </w:r>
                      <w:r w:rsidRPr="006B0681">
                        <w:rPr>
                          <w:lang w:val="en-US"/>
                        </w:rPr>
                        <w:t>restart()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ED0A65" wp14:editId="2C6FC9B8">
                <wp:simplePos x="0" y="0"/>
                <wp:positionH relativeFrom="column">
                  <wp:posOffset>-47625</wp:posOffset>
                </wp:positionH>
                <wp:positionV relativeFrom="paragraph">
                  <wp:posOffset>1656715</wp:posOffset>
                </wp:positionV>
                <wp:extent cx="31242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47F68" id="Straight Connector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30.45pt" to="242.25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EA838D" wp14:editId="66C599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57525" cy="2905125"/>
                <wp:effectExtent l="0" t="0" r="28575" b="2857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90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5EB71" w14:textId="77777777" w:rsidR="002E63E6" w:rsidRPr="006B0681" w:rsidRDefault="002E63E6" w:rsidP="002E63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2" w:name="_Hlk53392170"/>
                            <w:r w:rsidRPr="006B0681">
                              <w:rPr>
                                <w:lang w:val="en-US"/>
                              </w:rPr>
                              <w:t>FourInARowModel</w:t>
                            </w:r>
                          </w:p>
                          <w:p w14:paraId="667645A2" w14:textId="77777777" w:rsidR="002E63E6" w:rsidRPr="006B0681" w:rsidRDefault="002E63E6" w:rsidP="002E63E6">
                            <w:pPr>
                              <w:rPr>
                                <w:lang w:val="en-US"/>
                              </w:rPr>
                            </w:pPr>
                            <w:r w:rsidRPr="006B0681">
                              <w:rPr>
                                <w:lang w:val="en-US"/>
                              </w:rPr>
                              <w:t>-data([])</w:t>
                            </w:r>
                            <w:r w:rsidRPr="006B0681">
                              <w:rPr>
                                <w:lang w:val="en-US"/>
                              </w:rPr>
                              <w:br/>
                              <w:t>-data.board([])</w:t>
                            </w:r>
                            <w:r w:rsidRPr="006B0681">
                              <w:rPr>
                                <w:lang w:val="en-US"/>
                              </w:rPr>
                              <w:br/>
                              <w:t>-data.currentPlayer(1: Integer)</w:t>
                            </w:r>
                            <w:r w:rsidRPr="006B0681">
                              <w:rPr>
                                <w:lang w:val="en-US"/>
                              </w:rPr>
                              <w:br/>
                              <w:t>-data.gameStatus(playing: String)</w:t>
                            </w:r>
                            <w:r w:rsidRPr="006B0681">
                              <w:rPr>
                                <w:lang w:val="en-US"/>
                              </w:rPr>
                              <w:br/>
                              <w:t>-data.player1Score(0: Integer)</w:t>
                            </w:r>
                            <w:r w:rsidRPr="006B0681">
                              <w:rPr>
                                <w:lang w:val="en-US"/>
                              </w:rPr>
                              <w:br/>
                              <w:t>-data.player2Score(0: Integer)</w:t>
                            </w:r>
                            <w:r w:rsidRPr="006B0681">
                              <w:rPr>
                                <w:lang w:val="en-US"/>
                              </w:rPr>
                              <w:br/>
                              <w:t>-data.winingRow([])</w:t>
                            </w:r>
                          </w:p>
                          <w:p w14:paraId="625A5428" w14:textId="77777777" w:rsidR="002E63E6" w:rsidRPr="006B0681" w:rsidRDefault="002E63E6" w:rsidP="002E63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+constructor()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r w:rsidRPr="006B0681">
                              <w:rPr>
                                <w:lang w:val="en-US"/>
                              </w:rPr>
                              <w:t>Move(id1: Integer)</w:t>
                            </w:r>
                            <w:r w:rsidRPr="006B0681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6B0681">
                              <w:rPr>
                                <w:lang w:val="en-US"/>
                              </w:rPr>
                              <w:t>switchPlayer(player: Integer)</w:t>
                            </w:r>
                            <w:r w:rsidRPr="006B0681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6B0681">
                              <w:rPr>
                                <w:lang w:val="en-US"/>
                              </w:rPr>
                              <w:t>restart()</w:t>
                            </w:r>
                            <w:r w:rsidRPr="006B0681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6B0681">
                              <w:rPr>
                                <w:lang w:val="en-US"/>
                              </w:rPr>
                              <w:t>checkForWin()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-_commit()</w:t>
                            </w:r>
                            <w:bookmarkEnd w:id="2"/>
                            <w:r w:rsidRPr="006B0681"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A838D" id="Rechthoek 3" o:spid="_x0000_s1038" style="position:absolute;margin-left:0;margin-top:0;width:240.75pt;height:22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" fillcolor="white [3201]" strokecolor="black [3200]" strokeweight="1pt">
                <v:textbox>
                  <w:txbxContent>
                    <w:p w14:paraId="6495EB71" w14:textId="77777777" w:rsidR="002E63E6" w:rsidRPr="006B0681" w:rsidRDefault="002E63E6" w:rsidP="002E63E6">
                      <w:pPr>
                        <w:jc w:val="center"/>
                        <w:rPr>
                          <w:lang w:val="en-US"/>
                        </w:rPr>
                      </w:pPr>
                      <w:bookmarkStart w:id="3" w:name="_Hlk53392170"/>
                      <w:r w:rsidRPr="006B0681">
                        <w:rPr>
                          <w:lang w:val="en-US"/>
                        </w:rPr>
                        <w:t>FourInARowModel</w:t>
                      </w:r>
                    </w:p>
                    <w:p w14:paraId="667645A2" w14:textId="77777777" w:rsidR="002E63E6" w:rsidRPr="006B0681" w:rsidRDefault="002E63E6" w:rsidP="002E63E6">
                      <w:pPr>
                        <w:rPr>
                          <w:lang w:val="en-US"/>
                        </w:rPr>
                      </w:pPr>
                      <w:r w:rsidRPr="006B0681">
                        <w:rPr>
                          <w:lang w:val="en-US"/>
                        </w:rPr>
                        <w:t>-data([])</w:t>
                      </w:r>
                      <w:r w:rsidRPr="006B0681">
                        <w:rPr>
                          <w:lang w:val="en-US"/>
                        </w:rPr>
                        <w:br/>
                        <w:t>-data.board([])</w:t>
                      </w:r>
                      <w:r w:rsidRPr="006B0681">
                        <w:rPr>
                          <w:lang w:val="en-US"/>
                        </w:rPr>
                        <w:br/>
                        <w:t>-data.currentPlayer(1: Integer)</w:t>
                      </w:r>
                      <w:r w:rsidRPr="006B0681">
                        <w:rPr>
                          <w:lang w:val="en-US"/>
                        </w:rPr>
                        <w:br/>
                        <w:t>-data.gameStatus(playing: String)</w:t>
                      </w:r>
                      <w:r w:rsidRPr="006B0681">
                        <w:rPr>
                          <w:lang w:val="en-US"/>
                        </w:rPr>
                        <w:br/>
                        <w:t>-data.player1Score(0: Integer)</w:t>
                      </w:r>
                      <w:r w:rsidRPr="006B0681">
                        <w:rPr>
                          <w:lang w:val="en-US"/>
                        </w:rPr>
                        <w:br/>
                        <w:t>-data.player2Score(0: Integer)</w:t>
                      </w:r>
                      <w:r w:rsidRPr="006B0681">
                        <w:rPr>
                          <w:lang w:val="en-US"/>
                        </w:rPr>
                        <w:br/>
                        <w:t>-data.winingRow([])</w:t>
                      </w:r>
                    </w:p>
                    <w:p w14:paraId="625A5428" w14:textId="77777777" w:rsidR="002E63E6" w:rsidRPr="006B0681" w:rsidRDefault="002E63E6" w:rsidP="002E63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+constructor()</w:t>
                      </w:r>
                      <w:r>
                        <w:rPr>
                          <w:lang w:val="en-US"/>
                        </w:rPr>
                        <w:br/>
                        <w:t>+</w:t>
                      </w:r>
                      <w:r w:rsidRPr="006B0681">
                        <w:rPr>
                          <w:lang w:val="en-US"/>
                        </w:rPr>
                        <w:t>Move(id1: Integer)</w:t>
                      </w:r>
                      <w:r w:rsidRPr="006B0681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>+</w:t>
                      </w:r>
                      <w:r w:rsidRPr="006B0681">
                        <w:rPr>
                          <w:lang w:val="en-US"/>
                        </w:rPr>
                        <w:t>switchPlayer(player: Integer)</w:t>
                      </w:r>
                      <w:r w:rsidRPr="006B0681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>+</w:t>
                      </w:r>
                      <w:r w:rsidRPr="006B0681">
                        <w:rPr>
                          <w:lang w:val="en-US"/>
                        </w:rPr>
                        <w:t>restart()</w:t>
                      </w:r>
                      <w:r w:rsidRPr="006B0681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>+</w:t>
                      </w:r>
                      <w:r w:rsidRPr="006B0681">
                        <w:rPr>
                          <w:lang w:val="en-US"/>
                        </w:rPr>
                        <w:t>checkForWin()</w:t>
                      </w:r>
                      <w:r>
                        <w:rPr>
                          <w:lang w:val="en-US"/>
                        </w:rPr>
                        <w:br/>
                        <w:t>-_commit()</w:t>
                      </w:r>
                      <w:bookmarkEnd w:id="3"/>
                      <w:r w:rsidRPr="006B0681"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A257DF">
        <w:br w:type="page"/>
      </w:r>
    </w:p>
    <w:p w14:paraId="5083E49A" w14:textId="77777777" w:rsidR="00A257DF" w:rsidRDefault="00DC3041" w:rsidP="00DC3041">
      <w:pPr>
        <w:pStyle w:val="Heading1"/>
      </w:pPr>
      <w:bookmarkStart w:id="4" w:name="_Toc53395300"/>
      <w:r>
        <w:lastRenderedPageBreak/>
        <w:t>Sequentiediagram</w:t>
      </w:r>
      <w:bookmarkEnd w:id="4"/>
    </w:p>
    <w:p w14:paraId="6EE5C72D" w14:textId="77777777" w:rsidR="00A257DF" w:rsidRDefault="00A257DF" w:rsidP="00A257DF"/>
    <w:p w14:paraId="00170462" w14:textId="661C5636" w:rsidR="00A257DF" w:rsidRDefault="00E93627" w:rsidP="00E93627">
      <w:pPr>
        <w:pStyle w:val="Heading2"/>
      </w:pPr>
      <w:bookmarkStart w:id="5" w:name="_Toc53395301"/>
      <w:r>
        <w:t>Applicatie starten</w:t>
      </w:r>
      <w:bookmarkEnd w:id="5"/>
    </w:p>
    <w:p w14:paraId="0E0FE0F9" w14:textId="080303E1" w:rsidR="00056AB7" w:rsidRDefault="00056AB7" w:rsidP="00056AB7"/>
    <w:p w14:paraId="3E95B2E5" w14:textId="0FFCDBDA" w:rsidR="00B21287" w:rsidRDefault="00B21287" w:rsidP="00B21287"/>
    <w:p w14:paraId="728AF9CF" w14:textId="402C109E" w:rsidR="00B21287" w:rsidRDefault="00B21287" w:rsidP="00B21287">
      <w:pPr>
        <w:tabs>
          <w:tab w:val="left" w:pos="1180"/>
        </w:tabs>
      </w:pPr>
      <w:r>
        <w:tab/>
      </w:r>
      <w:r w:rsidR="00806385">
        <w:rPr>
          <w:noProof/>
        </w:rPr>
        <w:drawing>
          <wp:inline distT="0" distB="0" distL="0" distR="0" wp14:anchorId="75864E3E" wp14:editId="1F62F201">
            <wp:extent cx="5731510" cy="50552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A414" w14:textId="3F907EAC" w:rsidR="00B21287" w:rsidRDefault="00B21287">
      <w:r>
        <w:br w:type="page"/>
      </w:r>
    </w:p>
    <w:p w14:paraId="27A100CF" w14:textId="105CD3BD" w:rsidR="00B21287" w:rsidRDefault="00806385" w:rsidP="00D6287A">
      <w:pPr>
        <w:pStyle w:val="Heading2"/>
      </w:pPr>
      <w:bookmarkStart w:id="6" w:name="_Toc53395302"/>
      <w:r>
        <w:lastRenderedPageBreak/>
        <w:t>move</w:t>
      </w:r>
      <w:bookmarkEnd w:id="6"/>
    </w:p>
    <w:p w14:paraId="7F3FBB7E" w14:textId="4B08DF70" w:rsidR="00D6287A" w:rsidRDefault="00D6287A" w:rsidP="00D6287A"/>
    <w:p w14:paraId="2E709F89" w14:textId="2BD44091" w:rsidR="00D6287A" w:rsidRDefault="00806385" w:rsidP="00D6287A">
      <w:r>
        <w:rPr>
          <w:noProof/>
        </w:rPr>
        <w:drawing>
          <wp:inline distT="0" distB="0" distL="0" distR="0" wp14:anchorId="08BDD784" wp14:editId="76019873">
            <wp:extent cx="5722620" cy="5060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FD8B" w14:textId="624EE70F" w:rsidR="00CC5906" w:rsidRDefault="00CC5906" w:rsidP="00CC5906"/>
    <w:p w14:paraId="12F0BFB5" w14:textId="2E672D56" w:rsidR="00CC5906" w:rsidRDefault="00CC5906" w:rsidP="00CC5906">
      <w:pPr>
        <w:tabs>
          <w:tab w:val="left" w:pos="1310"/>
        </w:tabs>
      </w:pPr>
      <w:r>
        <w:tab/>
      </w:r>
    </w:p>
    <w:p w14:paraId="4743049F" w14:textId="77777777" w:rsidR="00CC5906" w:rsidRDefault="00CC5906">
      <w:r>
        <w:br w:type="page"/>
      </w:r>
    </w:p>
    <w:p w14:paraId="06D4D7CB" w14:textId="60C9C346" w:rsidR="00CC5906" w:rsidRDefault="00806385" w:rsidP="00CC5906">
      <w:pPr>
        <w:pStyle w:val="Heading2"/>
      </w:pPr>
      <w:bookmarkStart w:id="7" w:name="_Toc53395303"/>
      <w:r>
        <w:lastRenderedPageBreak/>
        <w:t>re</w:t>
      </w:r>
      <w:r w:rsidRPr="00806385">
        <w:t xml:space="preserve"> </w:t>
      </w:r>
      <w:r>
        <w:t>start</w:t>
      </w:r>
      <w:bookmarkEnd w:id="7"/>
    </w:p>
    <w:p w14:paraId="735BC09B" w14:textId="6E2EFB4A" w:rsidR="00CC5906" w:rsidRDefault="00806385" w:rsidP="00CC5906">
      <w:r>
        <w:rPr>
          <w:noProof/>
        </w:rPr>
        <w:drawing>
          <wp:inline distT="0" distB="0" distL="0" distR="0" wp14:anchorId="1123815C" wp14:editId="732BB0EA">
            <wp:extent cx="5722620" cy="47453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E513" w14:textId="1FA6EFEC" w:rsidR="00FB7EFD" w:rsidRPr="00FB7EFD" w:rsidRDefault="00FB7EFD" w:rsidP="00FB7EFD"/>
    <w:sectPr w:rsidR="00FB7EFD" w:rsidRPr="00FB7EFD" w:rsidSect="00A257D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43E44" w14:textId="77777777" w:rsidR="00B36B7F" w:rsidRDefault="00B36B7F" w:rsidP="00A257DF">
      <w:pPr>
        <w:spacing w:after="0" w:line="240" w:lineRule="auto"/>
      </w:pPr>
      <w:r>
        <w:separator/>
      </w:r>
    </w:p>
  </w:endnote>
  <w:endnote w:type="continuationSeparator" w:id="0">
    <w:p w14:paraId="1D5E47E8" w14:textId="77777777" w:rsidR="00B36B7F" w:rsidRDefault="00B36B7F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A234" w14:textId="77777777" w:rsidR="00806385" w:rsidRDefault="008063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4C318" w14:textId="3667AA82" w:rsidR="00FC1022" w:rsidRDefault="00FC1022" w:rsidP="00222411">
    <w:pPr>
      <w:pStyle w:val="Footer"/>
    </w:pPr>
    <w:r>
      <w:t xml:space="preserve">Klant: </w:t>
    </w:r>
    <w:r w:rsidR="00806385">
      <w:t>Staartje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FC1022" w:rsidRDefault="00FC10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21430" w14:textId="77777777" w:rsidR="00806385" w:rsidRDefault="00806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A565F" w14:textId="77777777" w:rsidR="00B36B7F" w:rsidRDefault="00B36B7F" w:rsidP="00A257DF">
      <w:pPr>
        <w:spacing w:after="0" w:line="240" w:lineRule="auto"/>
      </w:pPr>
      <w:r>
        <w:separator/>
      </w:r>
    </w:p>
  </w:footnote>
  <w:footnote w:type="continuationSeparator" w:id="0">
    <w:p w14:paraId="581C72F5" w14:textId="77777777" w:rsidR="00B36B7F" w:rsidRDefault="00B36B7F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D3A6E" w14:textId="77777777" w:rsidR="00806385" w:rsidRDefault="008063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6CD08" w14:textId="12605BBD" w:rsidR="00FC1022" w:rsidRPr="002132BE" w:rsidRDefault="002132BE" w:rsidP="002132BE">
    <w:pPr>
      <w:pStyle w:val="Header"/>
    </w:pPr>
    <w:r>
      <w:t>Technisch Ontwerp</w:t>
    </w:r>
    <w:r>
      <w:tab/>
      <w:t xml:space="preserve">Team </w:t>
    </w:r>
    <w:r w:rsidR="00806385">
      <w:t>Tim</w:t>
    </w:r>
    <w:r>
      <w:tab/>
      <w:t xml:space="preserve">Project </w:t>
    </w:r>
    <w:r w:rsidR="00806385">
      <w:t>Vier op een rij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5C61F" w14:textId="77777777" w:rsidR="00806385" w:rsidRDefault="008063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TOCHeading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502ED"/>
    <w:rsid w:val="00056AB7"/>
    <w:rsid w:val="00093E50"/>
    <w:rsid w:val="000B4D5C"/>
    <w:rsid w:val="00126F70"/>
    <w:rsid w:val="0014223B"/>
    <w:rsid w:val="00176B05"/>
    <w:rsid w:val="002132BE"/>
    <w:rsid w:val="00216180"/>
    <w:rsid w:val="00222411"/>
    <w:rsid w:val="00267FD4"/>
    <w:rsid w:val="002E63E6"/>
    <w:rsid w:val="00313209"/>
    <w:rsid w:val="003703C3"/>
    <w:rsid w:val="004C2F6C"/>
    <w:rsid w:val="004E34C0"/>
    <w:rsid w:val="005507D3"/>
    <w:rsid w:val="0056778B"/>
    <w:rsid w:val="00570667"/>
    <w:rsid w:val="005B68C9"/>
    <w:rsid w:val="005C4B24"/>
    <w:rsid w:val="005E1434"/>
    <w:rsid w:val="00622C75"/>
    <w:rsid w:val="006A3780"/>
    <w:rsid w:val="006F503C"/>
    <w:rsid w:val="007A68DD"/>
    <w:rsid w:val="00802D6C"/>
    <w:rsid w:val="00805DA4"/>
    <w:rsid w:val="00806385"/>
    <w:rsid w:val="00915AE6"/>
    <w:rsid w:val="009427AF"/>
    <w:rsid w:val="009A329B"/>
    <w:rsid w:val="00A257DF"/>
    <w:rsid w:val="00A5398A"/>
    <w:rsid w:val="00AD41A2"/>
    <w:rsid w:val="00AD78C6"/>
    <w:rsid w:val="00AF08B5"/>
    <w:rsid w:val="00B21287"/>
    <w:rsid w:val="00B36B7F"/>
    <w:rsid w:val="00C40C90"/>
    <w:rsid w:val="00C83E6F"/>
    <w:rsid w:val="00CC5906"/>
    <w:rsid w:val="00D15B82"/>
    <w:rsid w:val="00D6287A"/>
    <w:rsid w:val="00DC3041"/>
    <w:rsid w:val="00DC7E50"/>
    <w:rsid w:val="00E63FB4"/>
    <w:rsid w:val="00E93627"/>
    <w:rsid w:val="00F205B8"/>
    <w:rsid w:val="00F54C8A"/>
    <w:rsid w:val="00F575E3"/>
    <w:rsid w:val="00F70932"/>
    <w:rsid w:val="00FB7EFD"/>
    <w:rsid w:val="00FC1022"/>
    <w:rsid w:val="0F4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57D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DF"/>
  </w:style>
  <w:style w:type="paragraph" w:styleId="Footer">
    <w:name w:val="footer"/>
    <w:basedOn w:val="Normal"/>
    <w:link w:val="Foot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DF"/>
  </w:style>
  <w:style w:type="character" w:customStyle="1" w:styleId="Heading1Char">
    <w:name w:val="Heading 1 Char"/>
    <w:basedOn w:val="DefaultParagraphFont"/>
    <w:link w:val="Heading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F54C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C8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F5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371F6EC632843AB6E810AF4A3BC7B" ma:contentTypeVersion="9" ma:contentTypeDescription="Een nieuw document maken." ma:contentTypeScope="" ma:versionID="314935671a7ed0443cecd893ea6bce89">
  <xsd:schema xmlns:xsd="http://www.w3.org/2001/XMLSchema" xmlns:xs="http://www.w3.org/2001/XMLSchema" xmlns:p="http://schemas.microsoft.com/office/2006/metadata/properties" xmlns:ns2="fd4092eb-adfe-4033-b17d-7369aaeea5ed" targetNamespace="http://schemas.microsoft.com/office/2006/metadata/properties" ma:root="true" ma:fieldsID="ec71f5beee92242c56836d81517bb1df" ns2:_="">
    <xsd:import namespace="fd4092eb-adfe-4033-b17d-7369aaeea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92eb-adfe-4033-b17d-7369aaeea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4A5016-077D-4D89-B39F-472C602D91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A37228-2D4A-4BE5-9885-4311E0DF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092eb-adfe-4033-b17d-7369aaeea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Template.dotx</Template>
  <TotalTime>44</TotalTime>
  <Pages>6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Behoefteanalyse</vt:lpstr>
    </vt:vector>
  </TitlesOfParts>
  <Company>ROC Mondriaan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 Javascript Quiz</dc:subject>
  <dc:creator>R. Springer, M. van Linden</dc:creator>
  <cp:keywords/>
  <dc:description/>
  <cp:lastModifiedBy>tim grootscholten</cp:lastModifiedBy>
  <cp:revision>3</cp:revision>
  <cp:lastPrinted>2019-10-02T10:33:00Z</cp:lastPrinted>
  <dcterms:created xsi:type="dcterms:W3CDTF">2020-09-30T12:30:00Z</dcterms:created>
  <dcterms:modified xsi:type="dcterms:W3CDTF">2020-10-12T09:43:00Z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0x010100043371F6EC632843AB6E810AF4A3BC7B</vt:lpwstr>
  </property>
</Properties>
</file>